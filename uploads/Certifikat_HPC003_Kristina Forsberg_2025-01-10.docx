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Kristina Forsberg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