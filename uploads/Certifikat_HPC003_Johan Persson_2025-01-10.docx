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94F25" w14:textId="5FEE0B0F" w:rsidR="00F35FCB" w:rsidRDefault="002C0614" w:rsidP="002B34AF">
      <w:pPr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0711BCC" wp14:editId="4AEA2C59">
            <wp:simplePos x="0" y="0"/>
            <wp:positionH relativeFrom="margin">
              <wp:posOffset>1921510</wp:posOffset>
            </wp:positionH>
            <wp:positionV relativeFrom="paragraph">
              <wp:posOffset>4580255</wp:posOffset>
            </wp:positionV>
            <wp:extent cx="2030095" cy="311150"/>
            <wp:effectExtent l="0" t="0" r="0" b="0"/>
            <wp:wrapNone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56EA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94FEE5" wp14:editId="61A31702">
                <wp:simplePos x="0" y="0"/>
                <wp:positionH relativeFrom="page">
                  <wp:align>left</wp:align>
                </wp:positionH>
                <wp:positionV relativeFrom="paragraph">
                  <wp:posOffset>1322705</wp:posOffset>
                </wp:positionV>
                <wp:extent cx="7749540" cy="626745"/>
                <wp:effectExtent l="0" t="0" r="0" b="1905"/>
                <wp:wrapNone/>
                <wp:docPr id="2082358993" name="Textruta 2082358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626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6B4DB" w14:textId="343B4549" w:rsidR="00956EA4" w:rsidRPr="00590129" w:rsidRDefault="00050FC0" w:rsidP="00956E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Johan Persson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4FEE5" id="_x0000_t202" coordsize="21600,21600" o:spt="202" path="m,l,21600r21600,l21600,xe">
                <v:stroke joinstyle="miter"/>
                <v:path gradientshapeok="t" o:connecttype="rect"/>
              </v:shapetype>
              <v:shape id="Textruta 2082358993" o:spid="_x0000_s1026" type="#_x0000_t202" style="position:absolute;left:0;text-align:left;margin-left:0;margin-top:104.15pt;width:610.2pt;height:49.35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" filled="f" stroked="f" strokeweight=".5pt">
                <v:textbox>
                  <w:txbxContent>
                    <w:p w14:paraId="14C6B4DB" w14:textId="343B4549" w:rsidR="00956EA4" w:rsidRPr="00590129" w:rsidRDefault="00050FC0" w:rsidP="00956EA4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NAMN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E87225" wp14:editId="0EFA68E4">
                <wp:simplePos x="0" y="0"/>
                <wp:positionH relativeFrom="column">
                  <wp:posOffset>-185601</wp:posOffset>
                </wp:positionH>
                <wp:positionV relativeFrom="paragraph">
                  <wp:posOffset>2368641</wp:posOffset>
                </wp:positionV>
                <wp:extent cx="6207760" cy="4241800"/>
                <wp:effectExtent l="0" t="0" r="0" b="6350"/>
                <wp:wrapNone/>
                <wp:docPr id="12" name="Textru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7760" cy="424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54415E" w14:textId="77777777" w:rsidR="00F555FC" w:rsidRDefault="00F555FC" w:rsidP="004F7569">
                            <w:pPr>
                              <w:rPr>
                                <w:rFonts w:ascii="Garamond" w:eastAsia="Times New Roman" w:hAnsi="Garamond" w:cs="Times New Roman"/>
                                <w:lang w:val="en-US" w:eastAsia="sv-SE"/>
                              </w:rPr>
                            </w:pPr>
                          </w:p>
                          <w:p w14:paraId="0F073428" w14:textId="2175F20C" w:rsidR="00D23C53" w:rsidRPr="00590129" w:rsidRDefault="00011F59" w:rsidP="000126ED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Syftet med kursen HPC012</w:t>
                            </w:r>
                          </w:p>
                          <w:p w14:paraId="22688F57" w14:textId="77777777" w:rsidR="00D23C53" w:rsidRPr="00590129" w:rsidRDefault="00D23C53" w:rsidP="00D23C5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3970F6BB" w14:textId="2C908212" w:rsidR="001E5FD3" w:rsidRPr="00590129" w:rsidRDefault="00272D9E" w:rsidP="001E5FD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Deltagaren har </w:t>
                            </w:r>
                            <w:r w:rsidR="00080526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genom slutförd kurs</w:t>
                            </w:r>
                            <w:r w:rsidR="0037683F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visat sig</w:t>
                            </w:r>
                            <w:r w:rsidR="001E5FD3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:</w:t>
                            </w:r>
                          </w:p>
                          <w:p w14:paraId="3DB635AE" w14:textId="77777777" w:rsidR="001E5FD3" w:rsidRPr="00590129" w:rsidRDefault="001E5FD3" w:rsidP="00272D9E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19C66601" w14:textId="2BF2D154" w:rsidR="00272D9E" w:rsidRPr="00590129" w:rsidRDefault="00056E80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ha </w:t>
                            </w:r>
                            <w:r w:rsidR="00272D9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kännedom om det egna lärosätets policy och rekommendationer avseende AI,</w:t>
                            </w:r>
                          </w:p>
                          <w:p w14:paraId="6B43EDFB" w14:textId="64910ED4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a till 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risker och möjligheter med generativ A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I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,</w:t>
                            </w:r>
                          </w:p>
                          <w:p w14:paraId="34476B6D" w14:textId="4ABBEE4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använda AI-verktyg för skapande av video, presentationer, examinationsuppgifter och lektionsplanering utifrån 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p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rinciper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för inkludering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och konstruktiv länkning,</w:t>
                            </w:r>
                          </w:p>
                          <w:p w14:paraId="32F1127C" w14:textId="26B1FF0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kunna planera AI-baserade lärandeaktiviteter utifrån en underbyggd pedagogisk idé, och</w:t>
                            </w:r>
                          </w:p>
                          <w:p w14:paraId="334B4753" w14:textId="0092EEBE" w:rsidR="005A09B2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diskutera </w:t>
                            </w:r>
                            <w:proofErr w:type="gramStart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AIs</w:t>
                            </w:r>
                            <w:proofErr w:type="gramEnd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roll inom högre utbildning genom att identifiera potentiella etiska dilemman och lösningar inom sitt ämne (FSR 5).</w:t>
                            </w:r>
                          </w:p>
                          <w:p w14:paraId="03CD1ED6" w14:textId="77777777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6C30FBDE" w14:textId="4723E936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2CA5ED93" w14:textId="4A981B8C" w:rsidR="005A09B2" w:rsidRDefault="005A09B2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7497DEAA" w14:textId="662EA41B" w:rsidR="005A09B2" w:rsidRDefault="00812D50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Marcus Hjärne, Course Coordinator</w:t>
                            </w:r>
                          </w:p>
                          <w:p w14:paraId="01461DCB" w14:textId="77777777" w:rsidR="005A09B2" w:rsidRDefault="005A09B2" w:rsidP="005A09B2">
                            <w:pPr>
                              <w:jc w:val="center"/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HPC, Centre for Educational Development</w:t>
                            </w:r>
                          </w:p>
                          <w:p w14:paraId="0FAAE2F1" w14:textId="77777777" w:rsidR="005A09B2" w:rsidRPr="000126ED" w:rsidRDefault="005A09B2" w:rsidP="00722BC6">
                            <w:pPr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</w:p>
                          <w:p w14:paraId="6A79B403" w14:textId="1EB6F1D2" w:rsidR="00BC3CAC" w:rsidRDefault="00BC3CA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B67B6E4" w14:textId="04E0431D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2A7B73CC" w14:textId="6379C874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20C0266" w14:textId="6CB8FB93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F983423" w14:textId="5D14CE66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23EF4ED" w14:textId="4446E1B8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E4E1D78" w14:textId="77777777" w:rsidR="00021880" w:rsidRPr="00A5513E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9FBD019" w14:textId="638CFF1C" w:rsidR="00BC3CAC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323CFC1" w14:textId="5BBC8D60" w:rsidR="00CC22E8" w:rsidRDefault="007671EB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28C05A1B" w14:textId="75BA9A6E" w:rsidR="004473CF" w:rsidRDefault="00D23C53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 xml:space="preserve">Name </w:t>
                            </w:r>
                            <w:proofErr w:type="spellStart"/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>Name</w:t>
                            </w:r>
                            <w:proofErr w:type="spellEnd"/>
                            <w:r w:rsidR="001813C1" w:rsidRPr="003354D7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 (Course Examiner)</w:t>
                            </w:r>
                          </w:p>
                          <w:p w14:paraId="6BA279DF" w14:textId="26B6518A" w:rsidR="001813C1" w:rsidRPr="00534171" w:rsidRDefault="00F763E9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HPC, </w:t>
                            </w:r>
                            <w:r w:rsidR="004473CF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Centre for Educational Development</w:t>
                            </w:r>
                          </w:p>
                          <w:p w14:paraId="28092065" w14:textId="09CB5612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264D2CCA" w14:textId="77777777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655C924" w14:textId="141238AE" w:rsidR="00CC22E8" w:rsidRDefault="00CC22E8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50EB5100" w14:textId="02F8D2AD" w:rsidR="003A2165" w:rsidRPr="00A5513E" w:rsidRDefault="003A2165" w:rsidP="003A2165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87225" id="Textruta 12" o:spid="_x0000_s1027" type="#_x0000_t202" style="position:absolute;left:0;text-align:left;margin-left:-14.6pt;margin-top:186.5pt;width:488.8pt;height:33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" filled="f" stroked="f" strokeweight=".5pt">
                <v:textbox>
                  <w:txbxContent>
                    <w:p w14:paraId="6E54415E" w14:textId="77777777" w:rsidR="00F555FC" w:rsidRDefault="00F555FC" w:rsidP="004F7569">
                      <w:pPr>
                        <w:rPr>
                          <w:rFonts w:ascii="Garamond" w:eastAsia="Times New Roman" w:hAnsi="Garamond" w:cs="Times New Roman"/>
                          <w:lang w:val="en-US" w:eastAsia="sv-SE"/>
                        </w:rPr>
                      </w:pPr>
                    </w:p>
                    <w:p w14:paraId="0F073428" w14:textId="2175F20C" w:rsidR="00D23C53" w:rsidRPr="00590129" w:rsidRDefault="00011F59" w:rsidP="000126ED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Syftet med kursen HPC012</w:t>
                      </w:r>
                    </w:p>
                    <w:p w14:paraId="22688F57" w14:textId="77777777" w:rsidR="00D23C53" w:rsidRPr="00590129" w:rsidRDefault="00D23C53" w:rsidP="00D23C5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3970F6BB" w14:textId="2C908212" w:rsidR="001E5FD3" w:rsidRPr="00590129" w:rsidRDefault="00272D9E" w:rsidP="001E5FD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Deltagaren har </w:t>
                      </w:r>
                      <w:r w:rsidR="00080526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genom slutförd kurs</w:t>
                      </w:r>
                      <w:r w:rsidR="0037683F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visat sig</w:t>
                      </w:r>
                      <w:r w:rsidR="001E5FD3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:</w:t>
                      </w:r>
                    </w:p>
                    <w:p w14:paraId="3DB635AE" w14:textId="77777777" w:rsidR="001E5FD3" w:rsidRPr="00590129" w:rsidRDefault="001E5FD3" w:rsidP="00272D9E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19C66601" w14:textId="2BF2D154" w:rsidR="00272D9E" w:rsidRPr="00590129" w:rsidRDefault="00056E80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ha </w:t>
                      </w:r>
                      <w:r w:rsidR="00272D9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kännedom om det egna lärosätets policy och rekommendationer avseende AI,</w:t>
                      </w:r>
                    </w:p>
                    <w:p w14:paraId="6B43EDFB" w14:textId="64910ED4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a till 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risker och möjligheter med generativ A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I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,</w:t>
                      </w:r>
                    </w:p>
                    <w:p w14:paraId="34476B6D" w14:textId="4ABBEE4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använda AI-verktyg för skapande av video, presentationer, examinationsuppgifter och lektionsplanering utifrån 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p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rinciper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för inkludering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och konstruktiv länkning,</w:t>
                      </w:r>
                    </w:p>
                    <w:p w14:paraId="32F1127C" w14:textId="26B1FF0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kunna planera AI-baserade lärandeaktiviteter utifrån en underbyggd pedagogisk idé, och</w:t>
                      </w:r>
                    </w:p>
                    <w:p w14:paraId="334B4753" w14:textId="0092EEBE" w:rsidR="005A09B2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diskutera </w:t>
                      </w:r>
                      <w:proofErr w:type="gramStart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AIs</w:t>
                      </w:r>
                      <w:proofErr w:type="gramEnd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roll inom högre utbildning genom att identifiera potentiella etiska dilemman och lösningar inom sitt ämne (FSR 5).</w:t>
                      </w:r>
                    </w:p>
                    <w:p w14:paraId="03CD1ED6" w14:textId="77777777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6C30FBDE" w14:textId="4723E936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2CA5ED93" w14:textId="4A981B8C" w:rsidR="005A09B2" w:rsidRDefault="005A09B2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7497DEAA" w14:textId="662EA41B" w:rsidR="005A09B2" w:rsidRDefault="00812D50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Marcus Hjärne, Course Coordinator</w:t>
                      </w:r>
                    </w:p>
                    <w:p w14:paraId="01461DCB" w14:textId="77777777" w:rsidR="005A09B2" w:rsidRDefault="005A09B2" w:rsidP="005A09B2">
                      <w:pPr>
                        <w:jc w:val="center"/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HPC, Centre for Educational Development</w:t>
                      </w:r>
                    </w:p>
                    <w:p w14:paraId="0FAAE2F1" w14:textId="77777777" w:rsidR="005A09B2" w:rsidRPr="000126ED" w:rsidRDefault="005A09B2" w:rsidP="00722BC6">
                      <w:pPr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</w:p>
                    <w:p w14:paraId="6A79B403" w14:textId="1EB6F1D2" w:rsidR="00BC3CAC" w:rsidRDefault="00BC3CA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B67B6E4" w14:textId="04E0431D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2A7B73CC" w14:textId="6379C874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20C0266" w14:textId="6CB8FB93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F983423" w14:textId="5D14CE66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23EF4ED" w14:textId="4446E1B8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E4E1D78" w14:textId="77777777" w:rsidR="00021880" w:rsidRPr="00A5513E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9FBD019" w14:textId="638CFF1C" w:rsidR="00BC3CAC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323CFC1" w14:textId="5BBC8D60" w:rsidR="00CC22E8" w:rsidRDefault="007671EB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28C05A1B" w14:textId="75BA9A6E" w:rsidR="004473CF" w:rsidRDefault="00D23C53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 xml:space="preserve">Name </w:t>
                      </w:r>
                      <w:proofErr w:type="spellStart"/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>Name</w:t>
                      </w:r>
                      <w:proofErr w:type="spellEnd"/>
                      <w:r w:rsidR="001813C1" w:rsidRPr="003354D7"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 (Course Examiner)</w:t>
                      </w:r>
                    </w:p>
                    <w:p w14:paraId="6BA279DF" w14:textId="26B6518A" w:rsidR="001813C1" w:rsidRPr="00534171" w:rsidRDefault="00F763E9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HPC, </w:t>
                      </w:r>
                      <w:r w:rsidR="004473CF">
                        <w:rPr>
                          <w:rFonts w:ascii="Bembo" w:hAnsi="Bembo"/>
                          <w:color w:val="002D4D"/>
                          <w:lang w:val="en-GB"/>
                        </w:rPr>
                        <w:t>Centre for Educational Development</w:t>
                      </w:r>
                    </w:p>
                    <w:p w14:paraId="28092065" w14:textId="09CB5612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264D2CCA" w14:textId="77777777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655C924" w14:textId="141238AE" w:rsidR="00CC22E8" w:rsidRDefault="00CC22E8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50EB5100" w14:textId="02F8D2AD" w:rsidR="003A2165" w:rsidRPr="00A5513E" w:rsidRDefault="003A2165" w:rsidP="003A2165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F0D1FE" wp14:editId="3119A9E8">
                <wp:simplePos x="0" y="0"/>
                <wp:positionH relativeFrom="page">
                  <wp:posOffset>28575</wp:posOffset>
                </wp:positionH>
                <wp:positionV relativeFrom="paragraph">
                  <wp:posOffset>6596380</wp:posOffset>
                </wp:positionV>
                <wp:extent cx="7541260" cy="504825"/>
                <wp:effectExtent l="0" t="0" r="0" b="0"/>
                <wp:wrapNone/>
                <wp:docPr id="13" name="Textru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126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1D7C82" w14:textId="6977471D" w:rsidR="00BC3CAC" w:rsidRPr="008E14CB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proofErr w:type="spellStart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Luleå</w:t>
                            </w:r>
                            <w:proofErr w:type="spellEnd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C65E18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University of Technology</w:t>
                            </w:r>
                            <w:r w:rsidR="00292985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, Sweden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0D1FE" id="Textruta 13" o:spid="_x0000_s1028" type="#_x0000_t202" style="position:absolute;left:0;text-align:left;margin-left:2.25pt;margin-top:519.4pt;width:593.8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" filled="f" stroked="f" strokeweight=".5pt">
                <v:textbox>
                  <w:txbxContent>
                    <w:p w14:paraId="051D7C82" w14:textId="6977471D" w:rsidR="00BC3CAC" w:rsidRPr="008E14CB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proofErr w:type="spellStart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Luleå</w:t>
                      </w:r>
                      <w:proofErr w:type="spellEnd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 w:rsidR="00C65E18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University of Technology</w:t>
                      </w:r>
                      <w:r w:rsidR="00292985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, Sweden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F4145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781DBF1" wp14:editId="45515F14">
                <wp:simplePos x="0" y="0"/>
                <wp:positionH relativeFrom="column">
                  <wp:posOffset>-462280</wp:posOffset>
                </wp:positionH>
                <wp:positionV relativeFrom="paragraph">
                  <wp:posOffset>-2766695</wp:posOffset>
                </wp:positionV>
                <wp:extent cx="6696075" cy="98964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9896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6F645" id="Rectangle 1" o:spid="_x0000_s1026" style="position:absolute;margin-left:-36.4pt;margin-top:-217.85pt;width:527.25pt;height:779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" filled="f" strokecolor="#1f3763 [1604]" strokeweight="1pt"/>
            </w:pict>
          </mc:Fallback>
        </mc:AlternateContent>
      </w:r>
      <w:r w:rsidR="00B943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9E942" wp14:editId="21182BC4">
                <wp:simplePos x="0" y="0"/>
                <wp:positionH relativeFrom="column">
                  <wp:posOffset>-1026544</wp:posOffset>
                </wp:positionH>
                <wp:positionV relativeFrom="paragraph">
                  <wp:posOffset>-223117</wp:posOffset>
                </wp:positionV>
                <wp:extent cx="7749540" cy="995448"/>
                <wp:effectExtent l="0" t="0" r="0" b="0"/>
                <wp:wrapNone/>
                <wp:docPr id="7" name="Textru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9954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562A53" w14:textId="1B2A8453" w:rsidR="00EB041E" w:rsidRPr="00590129" w:rsidRDefault="00D569C4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AI för lärare i högre utbildning</w:t>
                            </w:r>
                            <w:r w:rsidR="001F1CD1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, HPC0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12</w:t>
                            </w:r>
                          </w:p>
                          <w:p w14:paraId="3BFD455C" w14:textId="04C179BA" w:rsidR="00F35FCB" w:rsidRPr="00590129" w:rsidRDefault="00F10E6C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(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80</w:t>
                            </w:r>
                            <w:r w:rsidR="00EB041E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timmar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9D09E2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motsvarande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3</w:t>
                            </w:r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HP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)</w:t>
                            </w:r>
                          </w:p>
                          <w:p w14:paraId="7E5ABCCD" w14:textId="6CB8CB85" w:rsidR="00F35FCB" w:rsidRPr="00590129" w:rsidRDefault="00050FC0" w:rsidP="00050F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2025-01-10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9E942" id="Textruta 7" o:spid="_x0000_s1029" type="#_x0000_t202" style="position:absolute;left:0;text-align:left;margin-left:-80.85pt;margin-top:-17.55pt;width:610.2pt;height:7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" filled="f" stroked="f" strokeweight=".5pt">
                <v:textbox>
                  <w:txbxContent>
                    <w:p w14:paraId="6D562A53" w14:textId="1B2A8453" w:rsidR="00EB041E" w:rsidRPr="00590129" w:rsidRDefault="00D569C4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AI för lärare i högre utbildning</w:t>
                      </w:r>
                      <w:r w:rsidR="001F1CD1"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, HPC0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12</w:t>
                      </w:r>
                    </w:p>
                    <w:p w14:paraId="3BFD455C" w14:textId="04C179BA" w:rsidR="00F35FCB" w:rsidRPr="00590129" w:rsidRDefault="00F10E6C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(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80</w:t>
                      </w:r>
                      <w:r w:rsidR="00EB041E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timmar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9D09E2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-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motsvarande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3</w:t>
                      </w:r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HP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)</w:t>
                      </w:r>
                    </w:p>
                    <w:p w14:paraId="7E5ABCCD" w14:textId="6CB8CB85" w:rsidR="00F35FCB" w:rsidRPr="00590129" w:rsidRDefault="00050FC0" w:rsidP="00050FC0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DATUM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35FCB" w:rsidSect="00CD3D2D">
      <w:headerReference w:type="default" r:id="rId9"/>
      <w:pgSz w:w="11906" w:h="16838" w:code="9"/>
      <w:pgMar w:top="4927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C19CC2" w14:textId="77777777" w:rsidR="005E3196" w:rsidRDefault="005E3196" w:rsidP="002D75A6">
      <w:r>
        <w:separator/>
      </w:r>
    </w:p>
  </w:endnote>
  <w:endnote w:type="continuationSeparator" w:id="0">
    <w:p w14:paraId="11E6FD74" w14:textId="77777777" w:rsidR="005E3196" w:rsidRDefault="005E3196" w:rsidP="002D7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mbo">
    <w:altName w:val="Bembo"/>
    <w:charset w:val="00"/>
    <w:family w:val="roman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66AB64" w14:textId="77777777" w:rsidR="005E3196" w:rsidRDefault="005E3196" w:rsidP="002D75A6">
      <w:r>
        <w:separator/>
      </w:r>
    </w:p>
  </w:footnote>
  <w:footnote w:type="continuationSeparator" w:id="0">
    <w:p w14:paraId="3CF95D4B" w14:textId="77777777" w:rsidR="005E3196" w:rsidRDefault="005E3196" w:rsidP="002D75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233682" w14:textId="12462580" w:rsidR="002D75A6" w:rsidRDefault="00013D89">
    <w:pPr>
      <w:pStyle w:val="Sidhuvud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8194B8F" wp14:editId="18554A3F">
              <wp:simplePos x="0" y="0"/>
              <wp:positionH relativeFrom="column">
                <wp:posOffset>375920</wp:posOffset>
              </wp:positionH>
              <wp:positionV relativeFrom="paragraph">
                <wp:posOffset>1073785</wp:posOffset>
              </wp:positionV>
              <wp:extent cx="5257800" cy="1404620"/>
              <wp:effectExtent l="0" t="0" r="19050" b="1016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7800" cy="140462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50A904" w14:textId="131579D8" w:rsidR="00013D89" w:rsidRPr="00963585" w:rsidRDefault="00963585" w:rsidP="0096358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  <w:lang w:val="en-US"/>
                            </w:rPr>
                          </w:pPr>
                          <w:r w:rsidRPr="00963585"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</w:rPr>
                            <w:t>Certifikat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8194B8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29.6pt;margin-top:84.55pt;width:41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" filled="f">
              <v:textbox style="mso-fit-shape-to-text:t">
                <w:txbxContent>
                  <w:p w14:paraId="3950A904" w14:textId="131579D8" w:rsidR="00013D89" w:rsidRPr="00963585" w:rsidRDefault="00963585" w:rsidP="00963585">
                    <w:pPr>
                      <w:jc w:val="center"/>
                      <w:rPr>
                        <w:rFonts w:ascii="Times New Roman" w:hAnsi="Times New Roman" w:cs="Times New Roman"/>
                        <w:sz w:val="144"/>
                        <w:szCs w:val="144"/>
                        <w:lang w:val="en-US"/>
                      </w:rPr>
                    </w:pPr>
                    <w:r w:rsidRPr="00963585">
                      <w:rPr>
                        <w:rFonts w:ascii="Times New Roman" w:hAnsi="Times New Roman" w:cs="Times New Roman"/>
                        <w:sz w:val="144"/>
                        <w:szCs w:val="144"/>
                      </w:rPr>
                      <w:t>Certifikat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F555FC">
      <w:rPr>
        <w:noProof/>
      </w:rPr>
      <w:drawing>
        <wp:anchor distT="0" distB="0" distL="114300" distR="114300" simplePos="0" relativeHeight="251657216" behindDoc="1" locked="0" layoutInCell="1" allowOverlap="1" wp14:anchorId="7313D421" wp14:editId="76F788E2">
          <wp:simplePos x="0" y="0"/>
          <wp:positionH relativeFrom="column">
            <wp:posOffset>510540</wp:posOffset>
          </wp:positionH>
          <wp:positionV relativeFrom="page">
            <wp:posOffset>629920</wp:posOffset>
          </wp:positionV>
          <wp:extent cx="5096510" cy="5398770"/>
          <wp:effectExtent l="0" t="0" r="8890" b="0"/>
          <wp:wrapNone/>
          <wp:docPr id="4" name="Bildobjekt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ildobjekt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6510" cy="53987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184A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96809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931AD"/>
    <w:multiLevelType w:val="hybridMultilevel"/>
    <w:tmpl w:val="EF1ED5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36FF7"/>
    <w:multiLevelType w:val="hybridMultilevel"/>
    <w:tmpl w:val="2B1C4E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07E5E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6716B9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C271B9"/>
    <w:multiLevelType w:val="hybridMultilevel"/>
    <w:tmpl w:val="26DC32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56268"/>
    <w:multiLevelType w:val="hybridMultilevel"/>
    <w:tmpl w:val="164A94F6"/>
    <w:lvl w:ilvl="0" w:tplc="927661CE">
      <w:start w:val="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15AF2"/>
    <w:multiLevelType w:val="hybridMultilevel"/>
    <w:tmpl w:val="90FC9CE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410701">
    <w:abstractNumId w:val="4"/>
  </w:num>
  <w:num w:numId="2" w16cid:durableId="1681153777">
    <w:abstractNumId w:val="1"/>
  </w:num>
  <w:num w:numId="3" w16cid:durableId="969356372">
    <w:abstractNumId w:val="5"/>
  </w:num>
  <w:num w:numId="4" w16cid:durableId="756752589">
    <w:abstractNumId w:val="0"/>
  </w:num>
  <w:num w:numId="5" w16cid:durableId="1245141869">
    <w:abstractNumId w:val="7"/>
  </w:num>
  <w:num w:numId="6" w16cid:durableId="19668418">
    <w:abstractNumId w:val="2"/>
  </w:num>
  <w:num w:numId="7" w16cid:durableId="1488206151">
    <w:abstractNumId w:val="3"/>
  </w:num>
  <w:num w:numId="8" w16cid:durableId="266154799">
    <w:abstractNumId w:val="6"/>
  </w:num>
  <w:num w:numId="9" w16cid:durableId="3340004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2NzI2NDIzsTA0NzNW0lEKTi0uzszPAykwrgUAAPfQEywAAAA="/>
  </w:docVars>
  <w:rsids>
    <w:rsidRoot w:val="00E30182"/>
    <w:rsid w:val="00005498"/>
    <w:rsid w:val="00011F59"/>
    <w:rsid w:val="000126ED"/>
    <w:rsid w:val="00013D89"/>
    <w:rsid w:val="00021880"/>
    <w:rsid w:val="00050FC0"/>
    <w:rsid w:val="00056E80"/>
    <w:rsid w:val="000618B7"/>
    <w:rsid w:val="000639E7"/>
    <w:rsid w:val="00080526"/>
    <w:rsid w:val="00086B31"/>
    <w:rsid w:val="00091425"/>
    <w:rsid w:val="000A477C"/>
    <w:rsid w:val="00150FBF"/>
    <w:rsid w:val="001769A5"/>
    <w:rsid w:val="001813C1"/>
    <w:rsid w:val="001A6D42"/>
    <w:rsid w:val="001E5FD3"/>
    <w:rsid w:val="001F1CD1"/>
    <w:rsid w:val="001F6F77"/>
    <w:rsid w:val="00217858"/>
    <w:rsid w:val="00235D0D"/>
    <w:rsid w:val="00235D4C"/>
    <w:rsid w:val="00246A09"/>
    <w:rsid w:val="0026062F"/>
    <w:rsid w:val="00264E28"/>
    <w:rsid w:val="00271F62"/>
    <w:rsid w:val="00272D9E"/>
    <w:rsid w:val="00273921"/>
    <w:rsid w:val="00292985"/>
    <w:rsid w:val="002B34AF"/>
    <w:rsid w:val="002C0614"/>
    <w:rsid w:val="002C3993"/>
    <w:rsid w:val="002D75A6"/>
    <w:rsid w:val="0030261C"/>
    <w:rsid w:val="00317106"/>
    <w:rsid w:val="003354D7"/>
    <w:rsid w:val="00337E8E"/>
    <w:rsid w:val="003527A7"/>
    <w:rsid w:val="00366422"/>
    <w:rsid w:val="00367E59"/>
    <w:rsid w:val="0037683F"/>
    <w:rsid w:val="00392822"/>
    <w:rsid w:val="003A2165"/>
    <w:rsid w:val="003B6D49"/>
    <w:rsid w:val="003E0E11"/>
    <w:rsid w:val="003E4016"/>
    <w:rsid w:val="003F23A1"/>
    <w:rsid w:val="00442A26"/>
    <w:rsid w:val="004473CF"/>
    <w:rsid w:val="00447CCD"/>
    <w:rsid w:val="00451C20"/>
    <w:rsid w:val="00465838"/>
    <w:rsid w:val="00474EA0"/>
    <w:rsid w:val="004802CC"/>
    <w:rsid w:val="0049454C"/>
    <w:rsid w:val="004C3E39"/>
    <w:rsid w:val="004C4121"/>
    <w:rsid w:val="004F7569"/>
    <w:rsid w:val="00512D08"/>
    <w:rsid w:val="00525516"/>
    <w:rsid w:val="00534171"/>
    <w:rsid w:val="005448EF"/>
    <w:rsid w:val="00560EE4"/>
    <w:rsid w:val="00585E0B"/>
    <w:rsid w:val="00590129"/>
    <w:rsid w:val="005A09B2"/>
    <w:rsid w:val="005B457B"/>
    <w:rsid w:val="005B4658"/>
    <w:rsid w:val="005D6A35"/>
    <w:rsid w:val="005E3196"/>
    <w:rsid w:val="005E568E"/>
    <w:rsid w:val="00633C92"/>
    <w:rsid w:val="00643D50"/>
    <w:rsid w:val="006546E7"/>
    <w:rsid w:val="006546EB"/>
    <w:rsid w:val="006A6352"/>
    <w:rsid w:val="006A65BD"/>
    <w:rsid w:val="006B7590"/>
    <w:rsid w:val="006E6C35"/>
    <w:rsid w:val="007106DB"/>
    <w:rsid w:val="007117B7"/>
    <w:rsid w:val="00722BC6"/>
    <w:rsid w:val="007328AB"/>
    <w:rsid w:val="00733C29"/>
    <w:rsid w:val="00736C7C"/>
    <w:rsid w:val="00761CCA"/>
    <w:rsid w:val="007671EB"/>
    <w:rsid w:val="007760F4"/>
    <w:rsid w:val="007941CB"/>
    <w:rsid w:val="007A1139"/>
    <w:rsid w:val="007B085B"/>
    <w:rsid w:val="007C238E"/>
    <w:rsid w:val="007F416C"/>
    <w:rsid w:val="00812D50"/>
    <w:rsid w:val="00842E2B"/>
    <w:rsid w:val="00866733"/>
    <w:rsid w:val="00872312"/>
    <w:rsid w:val="008853CF"/>
    <w:rsid w:val="008C2521"/>
    <w:rsid w:val="008E14CB"/>
    <w:rsid w:val="0090018D"/>
    <w:rsid w:val="0093334D"/>
    <w:rsid w:val="00942FAE"/>
    <w:rsid w:val="009450D7"/>
    <w:rsid w:val="00945FA1"/>
    <w:rsid w:val="00956EA4"/>
    <w:rsid w:val="00963585"/>
    <w:rsid w:val="00972134"/>
    <w:rsid w:val="00977D42"/>
    <w:rsid w:val="0098663D"/>
    <w:rsid w:val="009869A0"/>
    <w:rsid w:val="009A02BD"/>
    <w:rsid w:val="009A3BDE"/>
    <w:rsid w:val="009A3D6E"/>
    <w:rsid w:val="009C7038"/>
    <w:rsid w:val="009D09E2"/>
    <w:rsid w:val="009D49B7"/>
    <w:rsid w:val="009F05B6"/>
    <w:rsid w:val="00A12F19"/>
    <w:rsid w:val="00A1384F"/>
    <w:rsid w:val="00A53A25"/>
    <w:rsid w:val="00A5513E"/>
    <w:rsid w:val="00A75728"/>
    <w:rsid w:val="00AA1B61"/>
    <w:rsid w:val="00AB493D"/>
    <w:rsid w:val="00B21E9B"/>
    <w:rsid w:val="00B576BB"/>
    <w:rsid w:val="00B6179E"/>
    <w:rsid w:val="00B77B66"/>
    <w:rsid w:val="00B943BE"/>
    <w:rsid w:val="00BC3CAC"/>
    <w:rsid w:val="00BC5507"/>
    <w:rsid w:val="00BE3BA4"/>
    <w:rsid w:val="00BF688D"/>
    <w:rsid w:val="00BF6994"/>
    <w:rsid w:val="00C17239"/>
    <w:rsid w:val="00C40B04"/>
    <w:rsid w:val="00C65E18"/>
    <w:rsid w:val="00C81564"/>
    <w:rsid w:val="00C82E9F"/>
    <w:rsid w:val="00CA2ACB"/>
    <w:rsid w:val="00CC22E8"/>
    <w:rsid w:val="00CC323D"/>
    <w:rsid w:val="00CD39A9"/>
    <w:rsid w:val="00CD3D2D"/>
    <w:rsid w:val="00D23C53"/>
    <w:rsid w:val="00D4670A"/>
    <w:rsid w:val="00D569C4"/>
    <w:rsid w:val="00D64CB5"/>
    <w:rsid w:val="00D75E17"/>
    <w:rsid w:val="00D8666B"/>
    <w:rsid w:val="00D97535"/>
    <w:rsid w:val="00DB2F28"/>
    <w:rsid w:val="00E008BE"/>
    <w:rsid w:val="00E30182"/>
    <w:rsid w:val="00E312F2"/>
    <w:rsid w:val="00E31BB0"/>
    <w:rsid w:val="00E44A9F"/>
    <w:rsid w:val="00E47158"/>
    <w:rsid w:val="00E6471D"/>
    <w:rsid w:val="00E80375"/>
    <w:rsid w:val="00EA3151"/>
    <w:rsid w:val="00EB041E"/>
    <w:rsid w:val="00EB3D15"/>
    <w:rsid w:val="00EC2808"/>
    <w:rsid w:val="00ED383E"/>
    <w:rsid w:val="00EE40D4"/>
    <w:rsid w:val="00EE6602"/>
    <w:rsid w:val="00EF0AAE"/>
    <w:rsid w:val="00EF4145"/>
    <w:rsid w:val="00F10E6C"/>
    <w:rsid w:val="00F1563B"/>
    <w:rsid w:val="00F16577"/>
    <w:rsid w:val="00F35FCB"/>
    <w:rsid w:val="00F463F2"/>
    <w:rsid w:val="00F5151B"/>
    <w:rsid w:val="00F53EA2"/>
    <w:rsid w:val="00F555FC"/>
    <w:rsid w:val="00F763E9"/>
    <w:rsid w:val="00FB321A"/>
    <w:rsid w:val="00FB6B73"/>
    <w:rsid w:val="00FB7EEC"/>
    <w:rsid w:val="00FD1F83"/>
    <w:rsid w:val="00FD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514600"/>
  <w15:chartTrackingRefBased/>
  <w15:docId w15:val="{A2974773-5CBD-49C4-B4E7-8DDF183B9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CAC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2D75A6"/>
  </w:style>
  <w:style w:type="paragraph" w:styleId="Sidfot">
    <w:name w:val="footer"/>
    <w:basedOn w:val="Normal"/>
    <w:link w:val="Sidfot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2D75A6"/>
  </w:style>
  <w:style w:type="paragraph" w:customStyle="1" w:styleId="Allmntstyckeformat">
    <w:name w:val="[Allmänt styckeformat]"/>
    <w:basedOn w:val="Normal"/>
    <w:uiPriority w:val="99"/>
    <w:rsid w:val="00BC3CAC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  <w:style w:type="paragraph" w:styleId="Normalwebb">
    <w:name w:val="Normal (Web)"/>
    <w:basedOn w:val="Normal"/>
    <w:uiPriority w:val="99"/>
    <w:unhideWhenUsed/>
    <w:rsid w:val="00A551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stycke">
    <w:name w:val="List Paragraph"/>
    <w:basedOn w:val="Normal"/>
    <w:uiPriority w:val="34"/>
    <w:qFormat/>
    <w:rsid w:val="00EF0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8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frebac\Downloads\Certification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Namn</b:Tag>
    <b:RefOrder>1</b:RefOrder>
  </b:Source>
</b:Sources>
</file>

<file path=customXml/itemProps1.xml><?xml version="1.0" encoding="utf-8"?>
<ds:datastoreItem xmlns:ds="http://schemas.openxmlformats.org/officeDocument/2006/customXml" ds:itemID="{58A9379E-7449-49D4-9FA3-76D676047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Certification.dotx</Template>
  <TotalTime>44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Backlund</dc:creator>
  <cp:keywords/>
  <dc:description/>
  <cp:lastModifiedBy>Marcus Strömbäck Hjärne</cp:lastModifiedBy>
  <cp:revision>40</cp:revision>
  <cp:lastPrinted>2024-12-05T12:27:00Z</cp:lastPrinted>
  <dcterms:created xsi:type="dcterms:W3CDTF">2024-04-17T11:48:00Z</dcterms:created>
  <dcterms:modified xsi:type="dcterms:W3CDTF">2025-01-10T13:15:00Z</dcterms:modified>
</cp:coreProperties>
</file>