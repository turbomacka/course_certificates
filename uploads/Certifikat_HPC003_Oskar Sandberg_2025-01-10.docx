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Oskar Sandberg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