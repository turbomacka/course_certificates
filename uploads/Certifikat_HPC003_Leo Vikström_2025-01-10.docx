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Leo Vikström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