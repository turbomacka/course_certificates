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Pernilla Wahlberg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