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Ulla Granqvist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