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Wilma Ekholm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