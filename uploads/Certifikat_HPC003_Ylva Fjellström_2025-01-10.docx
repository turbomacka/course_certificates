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Ylva Fjellström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