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Daniel Lindberg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