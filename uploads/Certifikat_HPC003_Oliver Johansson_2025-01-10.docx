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Oliver Johansson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