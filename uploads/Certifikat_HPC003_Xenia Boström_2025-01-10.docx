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Xenia Boström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