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William Åkesson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