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Björn Svensson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