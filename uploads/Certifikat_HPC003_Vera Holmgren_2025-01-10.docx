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Vera Holmgren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