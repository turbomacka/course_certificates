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Fredrik Karlsson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