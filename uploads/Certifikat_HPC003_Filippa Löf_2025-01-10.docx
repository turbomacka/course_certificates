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Filippa Löf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