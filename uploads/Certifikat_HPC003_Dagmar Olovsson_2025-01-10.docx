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Dagmar Olovsson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