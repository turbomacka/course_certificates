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Henrik Nilsson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