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Tove Hellström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