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Xandra Lundqvist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