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Niklas Bergström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